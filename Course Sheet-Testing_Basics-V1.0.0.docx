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8" w:rsidRPr="005D5E67" w:rsidRDefault="00A320EF" w:rsidP="00A84182">
      <w:pPr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Course Sheet Template</w:t>
      </w:r>
    </w:p>
    <w:p w:rsidR="00985FD8" w:rsidRPr="005D5E67" w:rsidRDefault="0059782A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12CC3B" wp14:editId="5231BDD6">
                <wp:simplePos x="0" y="0"/>
                <wp:positionH relativeFrom="column">
                  <wp:align>center</wp:align>
                </wp:positionH>
                <wp:positionV relativeFrom="page">
                  <wp:posOffset>1175385</wp:posOffset>
                </wp:positionV>
                <wp:extent cx="6400800" cy="0"/>
                <wp:effectExtent l="28575" t="32385" r="28575" b="3429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194B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E5097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" from="0,92.55pt" to="7in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" strokecolor="#194b32" strokeweight="4pt">
                <w10:wrap anchory="page"/>
              </v:line>
            </w:pict>
          </mc:Fallback>
        </mc:AlternateConten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3A62BE" w:rsidP="00681DC6">
      <w:pPr>
        <w:spacing w:before="36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Name:</w:t>
      </w:r>
      <w:r w:rsidR="00874865"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</w:t>
      </w:r>
      <w:r w:rsidR="000B18F0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Course Sheet for </w:t>
      </w:r>
      <w:r w:rsidR="000426EF" w:rsidRPr="000426EF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Testing </w:t>
      </w:r>
      <w:r w:rsidR="00F13EA2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Basics</w: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W w:w="121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5"/>
        <w:gridCol w:w="3401"/>
        <w:gridCol w:w="3374"/>
      </w:tblGrid>
      <w:tr w:rsidR="00217B65" w:rsidRPr="005D5E67" w:rsidTr="00DD72E7">
        <w:trPr>
          <w:trHeight w:val="315"/>
        </w:trPr>
        <w:tc>
          <w:tcPr>
            <w:tcW w:w="5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217B65" w:rsidP="00F27FA9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Prepared by </w:t>
            </w:r>
            <w:r w:rsidR="00F27FA9">
              <w:rPr>
                <w:rFonts w:asciiTheme="minorHAnsi" w:hAnsiTheme="minorHAnsi"/>
                <w:color w:val="000000"/>
                <w:sz w:val="22"/>
                <w:szCs w:val="22"/>
              </w:rPr>
              <w:t>Sneha Kumar</w:t>
            </w:r>
          </w:p>
        </w:tc>
        <w:tc>
          <w:tcPr>
            <w:tcW w:w="3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217B65" w:rsidP="00F13EA2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0</w:t>
            </w:r>
            <w:r w:rsidR="00F13EA2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  <w:r w:rsidR="00F27FA9">
              <w:rPr>
                <w:rFonts w:asciiTheme="minorHAnsi" w:hAnsiTheme="minorHAnsi"/>
                <w:color w:val="000000"/>
                <w:sz w:val="22"/>
                <w:szCs w:val="22"/>
              </w:rPr>
              <w:t>Mar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-201</w:t>
            </w:r>
            <w:r w:rsidR="00F27FA9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7B65" w:rsidRPr="005D5E67" w:rsidRDefault="00217B65" w:rsidP="00217B6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13EA2" w:rsidRPr="005D5E67" w:rsidTr="00EA7182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3EA2" w:rsidRPr="005D5E67" w:rsidRDefault="00F13EA2" w:rsidP="00F13EA2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Reviewed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Manisha Mane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EA2" w:rsidRDefault="00F13EA2" w:rsidP="00F13EA2">
            <w:pPr>
              <w:jc w:val="center"/>
            </w:pPr>
            <w:r w:rsidRPr="0058250F">
              <w:rPr>
                <w:rFonts w:asciiTheme="minorHAnsi" w:hAnsiTheme="minorHAnsi"/>
                <w:color w:val="000000"/>
                <w:sz w:val="22"/>
                <w:szCs w:val="22"/>
              </w:rPr>
              <w:t>Date: 07-Mar-2019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3EA2" w:rsidRPr="005D5E67" w:rsidRDefault="00F13EA2" w:rsidP="00F13EA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13EA2" w:rsidRPr="005D5E67" w:rsidTr="00EA7182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3EA2" w:rsidRPr="005D5E67" w:rsidRDefault="00F13EA2" w:rsidP="00F13EA2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Approved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Nisha Mendonsa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EA2" w:rsidRDefault="00F13EA2" w:rsidP="00F13EA2">
            <w:pPr>
              <w:jc w:val="center"/>
            </w:pPr>
            <w:r w:rsidRPr="0058250F">
              <w:rPr>
                <w:rFonts w:asciiTheme="minorHAnsi" w:hAnsiTheme="minorHAnsi"/>
                <w:color w:val="000000"/>
                <w:sz w:val="22"/>
                <w:szCs w:val="22"/>
              </w:rPr>
              <w:t>Date: 07-Mar-2019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3EA2" w:rsidRPr="005D5E67" w:rsidRDefault="00F13EA2" w:rsidP="00F13EA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Spec="center" w:tblpY="95"/>
        <w:tblW w:w="114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2070"/>
        <w:gridCol w:w="2160"/>
        <w:gridCol w:w="5508"/>
      </w:tblGrid>
      <w:tr w:rsidR="00297FC3" w:rsidRPr="005D5E67" w:rsidTr="00217B65">
        <w:trPr>
          <w:trHeight w:val="315"/>
        </w:trPr>
        <w:tc>
          <w:tcPr>
            <w:tcW w:w="17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0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17B65" w:rsidRPr="005D5E67" w:rsidTr="00217B65">
        <w:trPr>
          <w:trHeight w:val="705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Version No.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A</w:t>
            </w: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ffected Sections</w:t>
            </w:r>
          </w:p>
        </w:tc>
        <w:tc>
          <w:tcPr>
            <w:tcW w:w="55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Brief Description of Change</w:t>
            </w:r>
          </w:p>
        </w:tc>
      </w:tr>
      <w:tr w:rsidR="00217B65" w:rsidRPr="005D5E67" w:rsidTr="00217B65">
        <w:trPr>
          <w:trHeight w:val="549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1.0.0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F13EA2" w:rsidP="00217B65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 w:rsidRPr="0058250F">
              <w:rPr>
                <w:rFonts w:asciiTheme="minorHAnsi" w:hAnsiTheme="minorHAnsi"/>
                <w:color w:val="000000"/>
                <w:sz w:val="22"/>
                <w:szCs w:val="22"/>
              </w:rPr>
              <w:t>07-Mar-2019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5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F13EA2" w:rsidP="00217B65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 xml:space="preserve">Original Version </w:t>
            </w:r>
          </w:p>
        </w:tc>
      </w:tr>
      <w:tr w:rsidR="00217B65" w:rsidRPr="005D5E67" w:rsidTr="00217B65">
        <w:trPr>
          <w:trHeight w:val="549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5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B65" w:rsidRDefault="00217B65" w:rsidP="00217B65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</w:tr>
    </w:tbl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Pr="005D5E67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985FD8" w:rsidRPr="005D5E67" w:rsidRDefault="00985FD8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Index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Pa</w:t>
      </w: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ge No.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CF30D9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</w:rPr>
      </w:pP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1. Objective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2. Scope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3. Content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4. Methodology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5. Target Audience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6. Pre – requisites for Audience Profile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97259A" w:rsidP="00B10A26">
      <w:pPr>
        <w:pStyle w:val="Default"/>
        <w:spacing w:after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7. Duration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>8. Evalua</w:t>
      </w:r>
      <w:r w:rsidR="0097259A">
        <w:rPr>
          <w:rFonts w:asciiTheme="minorHAnsi" w:hAnsiTheme="minorHAnsi"/>
        </w:rPr>
        <w:t xml:space="preserve">tion Criterion </w:t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  <w:t>3</w:t>
      </w:r>
    </w:p>
    <w:p w:rsidR="00B10A26" w:rsidRPr="00CF30D9" w:rsidRDefault="00B10A26" w:rsidP="00D064CC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9. Session Plan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="00F27FA9">
        <w:rPr>
          <w:rFonts w:asciiTheme="minorHAnsi" w:hAnsiTheme="minorHAnsi"/>
        </w:rPr>
        <w:t>3</w:t>
      </w:r>
      <w:r w:rsidR="00F13EA2">
        <w:rPr>
          <w:rFonts w:asciiTheme="minorHAnsi" w:hAnsiTheme="minorHAnsi"/>
        </w:rPr>
        <w:t>-4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941C6" w:rsidRPr="005D5E67" w:rsidRDefault="00E941C6" w:rsidP="00E941C6">
      <w:pPr>
        <w:pStyle w:val="Heading2"/>
        <w:spacing w:before="240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Definition and Purpose</w:t>
      </w:r>
    </w:p>
    <w:p w:rsidR="00E941C6" w:rsidRPr="005D5E67" w:rsidRDefault="00E941C6" w:rsidP="00E941C6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E941C6" w:rsidRPr="0013370E" w:rsidRDefault="00E941C6" w:rsidP="00E941C6">
      <w:pPr>
        <w:pStyle w:val="ListParagraph"/>
        <w:numPr>
          <w:ilvl w:val="0"/>
          <w:numId w:val="9"/>
        </w:numPr>
        <w:rPr>
          <w:rFonts w:cs="Arial"/>
          <w:color w:val="000000" w:themeColor="text1"/>
        </w:rPr>
      </w:pPr>
      <w:r w:rsidRPr="0013370E">
        <w:rPr>
          <w:rFonts w:cs="Arial"/>
          <w:b/>
          <w:color w:val="000000" w:themeColor="text1"/>
        </w:rPr>
        <w:t>Objective:</w:t>
      </w:r>
      <w:r w:rsidRPr="0013370E">
        <w:rPr>
          <w:rFonts w:cs="Arial"/>
          <w:color w:val="000000" w:themeColor="text1"/>
        </w:rPr>
        <w:t xml:space="preserve"> After successful completion of this course participants should be able </w:t>
      </w:r>
    </w:p>
    <w:p w:rsidR="00E941C6" w:rsidRPr="0013370E" w:rsidRDefault="00E941C6" w:rsidP="00E941C6">
      <w:pPr>
        <w:pStyle w:val="ListParagraph"/>
        <w:numPr>
          <w:ilvl w:val="1"/>
          <w:numId w:val="10"/>
        </w:numPr>
        <w:rPr>
          <w:rFonts w:cs="Arial"/>
          <w:color w:val="000000" w:themeColor="text1"/>
        </w:rPr>
      </w:pPr>
      <w:r w:rsidRPr="0013370E">
        <w:rPr>
          <w:rFonts w:cs="Arial"/>
          <w:color w:val="000000" w:themeColor="text1"/>
        </w:rPr>
        <w:t xml:space="preserve">To do verification of all relevant documents &amp; understand testing agile concepts. </w:t>
      </w:r>
    </w:p>
    <w:p w:rsidR="00E941C6" w:rsidRPr="0013370E" w:rsidRDefault="00E941C6" w:rsidP="00E941C6">
      <w:pPr>
        <w:pStyle w:val="ListParagraph"/>
        <w:numPr>
          <w:ilvl w:val="1"/>
          <w:numId w:val="10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T</w:t>
      </w:r>
      <w:r w:rsidRPr="0013370E">
        <w:rPr>
          <w:rFonts w:cs="Arial"/>
          <w:color w:val="000000" w:themeColor="text1"/>
        </w:rPr>
        <w:t>o create testing documents like test scenario, test case, defect reports, RTM, other matrix.</w:t>
      </w:r>
    </w:p>
    <w:p w:rsidR="00E941C6" w:rsidRPr="005D5E67" w:rsidRDefault="00E941C6" w:rsidP="00E941C6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941C6" w:rsidRPr="0013370E" w:rsidRDefault="00E941C6" w:rsidP="00E941C6">
      <w:pPr>
        <w:pStyle w:val="ListParagraph"/>
        <w:numPr>
          <w:ilvl w:val="0"/>
          <w:numId w:val="9"/>
        </w:numPr>
        <w:rPr>
          <w:rFonts w:cs="Arial"/>
          <w:color w:val="000000" w:themeColor="text1"/>
        </w:rPr>
      </w:pPr>
      <w:r w:rsidRPr="0013370E">
        <w:rPr>
          <w:rFonts w:cs="Arial"/>
          <w:b/>
          <w:color w:val="000000" w:themeColor="text1"/>
        </w:rPr>
        <w:t>Scope:</w:t>
      </w:r>
      <w:r w:rsidRPr="0013370E">
        <w:rPr>
          <w:rFonts w:cs="Arial"/>
          <w:color w:val="000000" w:themeColor="text1"/>
        </w:rPr>
        <w:t xml:space="preserve"> </w:t>
      </w:r>
      <w:r w:rsidRPr="0013370E">
        <w:rPr>
          <w:rFonts w:ascii="Calibri" w:hAnsi="Calibri" w:cstheme="minorHAnsi"/>
        </w:rPr>
        <w:t>Applicable to all Syntel employees/ Syntel Clients/ Temp Staff with Syntel/ Vendors with Syntel/ Potential client for Syntel.</w:t>
      </w:r>
    </w:p>
    <w:p w:rsidR="00E941C6" w:rsidRPr="005D5E67" w:rsidRDefault="00E941C6" w:rsidP="00E941C6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941C6" w:rsidRDefault="00E941C6" w:rsidP="00E941C6">
      <w:pPr>
        <w:pStyle w:val="ListParagraph"/>
        <w:numPr>
          <w:ilvl w:val="0"/>
          <w:numId w:val="9"/>
        </w:numPr>
        <w:rPr>
          <w:rFonts w:cs="Arial"/>
          <w:color w:val="000000" w:themeColor="text1"/>
        </w:rPr>
      </w:pPr>
      <w:r w:rsidRPr="0013370E">
        <w:rPr>
          <w:rFonts w:cs="Arial"/>
          <w:b/>
          <w:color w:val="000000" w:themeColor="text1"/>
        </w:rPr>
        <w:t>Content:</w:t>
      </w:r>
      <w:r w:rsidRPr="0013370E">
        <w:rPr>
          <w:rFonts w:cs="Arial"/>
          <w:color w:val="000000" w:themeColor="text1"/>
        </w:rPr>
        <w:t xml:space="preserve"> </w:t>
      </w:r>
    </w:p>
    <w:p w:rsidR="00F13EA2" w:rsidRDefault="00F13EA2" w:rsidP="00F13EA2">
      <w:pPr>
        <w:pStyle w:val="ListParagraph"/>
        <w:numPr>
          <w:ilvl w:val="1"/>
          <w:numId w:val="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Testing Concepts</w:t>
      </w:r>
    </w:p>
    <w:p w:rsidR="00F13EA2" w:rsidRDefault="00F13EA2" w:rsidP="00F13EA2">
      <w:pPr>
        <w:pStyle w:val="ListParagraph"/>
        <w:numPr>
          <w:ilvl w:val="1"/>
          <w:numId w:val="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Black Box and White Box Testing</w:t>
      </w:r>
    </w:p>
    <w:p w:rsidR="00F13EA2" w:rsidRDefault="00F13EA2" w:rsidP="00F13EA2">
      <w:pPr>
        <w:pStyle w:val="ListParagraph"/>
        <w:numPr>
          <w:ilvl w:val="1"/>
          <w:numId w:val="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Test Plan and Test Cases</w:t>
      </w:r>
    </w:p>
    <w:p w:rsidR="00F13EA2" w:rsidRDefault="00F13EA2" w:rsidP="00F13EA2">
      <w:pPr>
        <w:pStyle w:val="ListParagraph"/>
        <w:numPr>
          <w:ilvl w:val="1"/>
          <w:numId w:val="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Requirement Management</w:t>
      </w:r>
    </w:p>
    <w:p w:rsidR="00F13EA2" w:rsidRDefault="00F13EA2" w:rsidP="00F13EA2">
      <w:pPr>
        <w:pStyle w:val="ListParagraph"/>
        <w:numPr>
          <w:ilvl w:val="1"/>
          <w:numId w:val="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Defect Management</w:t>
      </w:r>
    </w:p>
    <w:p w:rsidR="00F13EA2" w:rsidRPr="00F13EA2" w:rsidRDefault="00F13EA2" w:rsidP="00F13EA2">
      <w:pPr>
        <w:pStyle w:val="ListParagraph"/>
        <w:numPr>
          <w:ilvl w:val="1"/>
          <w:numId w:val="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JUnit</w:t>
      </w:r>
    </w:p>
    <w:p w:rsidR="00E941C6" w:rsidRDefault="00E941C6" w:rsidP="00E941C6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941C6" w:rsidRDefault="00E941C6" w:rsidP="00E941C6">
      <w:pPr>
        <w:pStyle w:val="ListParagraph"/>
        <w:numPr>
          <w:ilvl w:val="0"/>
          <w:numId w:val="9"/>
        </w:numPr>
        <w:rPr>
          <w:rFonts w:ascii="Calibri" w:hAnsi="Calibri" w:cs="Arial"/>
          <w:color w:val="000000"/>
        </w:rPr>
      </w:pPr>
      <w:r w:rsidRPr="007426F2">
        <w:rPr>
          <w:rFonts w:cs="Arial"/>
          <w:b/>
          <w:color w:val="000000" w:themeColor="text1"/>
        </w:rPr>
        <w:t>Methodology/Training Aids:</w:t>
      </w:r>
      <w:r w:rsidRPr="007426F2">
        <w:rPr>
          <w:rFonts w:cs="Arial"/>
          <w:color w:val="000000" w:themeColor="text1"/>
        </w:rPr>
        <w:t xml:space="preserve"> This is an instructor-led program. </w:t>
      </w:r>
      <w:r w:rsidRPr="007426F2">
        <w:rPr>
          <w:rFonts w:ascii="Calibri" w:hAnsi="Calibri" w:cs="Arial"/>
          <w:color w:val="000000"/>
        </w:rPr>
        <w:t xml:space="preserve">Training aids used are a projector, PPT, whiteboard, marker. Participants are exposed to the above content through interactions and </w:t>
      </w:r>
      <w:r>
        <w:rPr>
          <w:rFonts w:ascii="Calibri" w:hAnsi="Calibri" w:cs="Arial"/>
          <w:color w:val="000000"/>
        </w:rPr>
        <w:t>p</w:t>
      </w:r>
      <w:r w:rsidRPr="007426F2">
        <w:rPr>
          <w:rFonts w:ascii="Calibri" w:hAnsi="Calibri" w:cs="Arial"/>
          <w:color w:val="000000"/>
        </w:rPr>
        <w:t>resentations.</w:t>
      </w:r>
    </w:p>
    <w:p w:rsidR="00E941C6" w:rsidRDefault="00E941C6" w:rsidP="00E941C6">
      <w:pPr>
        <w:pStyle w:val="ListParagraph"/>
        <w:rPr>
          <w:rFonts w:ascii="Calibri" w:hAnsi="Calibri" w:cs="Arial"/>
          <w:color w:val="000000"/>
        </w:rPr>
      </w:pPr>
    </w:p>
    <w:p w:rsidR="00E941C6" w:rsidRDefault="00E941C6" w:rsidP="00E941C6">
      <w:pPr>
        <w:pStyle w:val="ListParagraph"/>
        <w:numPr>
          <w:ilvl w:val="0"/>
          <w:numId w:val="9"/>
        </w:numPr>
        <w:rPr>
          <w:rFonts w:cs="Arial"/>
          <w:color w:val="000000" w:themeColor="text1"/>
        </w:rPr>
      </w:pPr>
      <w:r w:rsidRPr="0013370E">
        <w:rPr>
          <w:rFonts w:cs="Arial"/>
          <w:b/>
          <w:color w:val="000000" w:themeColor="text1"/>
        </w:rPr>
        <w:t xml:space="preserve">Target Audience: </w:t>
      </w:r>
      <w:r w:rsidRPr="0013370E">
        <w:rPr>
          <w:rFonts w:cs="Arial"/>
          <w:color w:val="000000" w:themeColor="text1"/>
        </w:rPr>
        <w:t>All band and grade with basic computer knowledge.</w:t>
      </w:r>
    </w:p>
    <w:p w:rsidR="00E941C6" w:rsidRPr="0013370E" w:rsidRDefault="00E941C6" w:rsidP="00E941C6">
      <w:pPr>
        <w:rPr>
          <w:rFonts w:asciiTheme="minorHAnsi" w:hAnsiTheme="minorHAnsi" w:cs="Arial"/>
          <w:color w:val="000000" w:themeColor="text1"/>
          <w:sz w:val="22"/>
          <w:szCs w:val="22"/>
        </w:rPr>
      </w:pPr>
      <w:bookmarkStart w:id="0" w:name="_GoBack"/>
    </w:p>
    <w:p w:rsidR="00E941C6" w:rsidRPr="0013370E" w:rsidRDefault="00E941C6" w:rsidP="00E941C6">
      <w:pPr>
        <w:pStyle w:val="ListParagraph"/>
        <w:numPr>
          <w:ilvl w:val="0"/>
          <w:numId w:val="9"/>
        </w:numPr>
        <w:rPr>
          <w:rFonts w:cs="Arial"/>
          <w:color w:val="000000" w:themeColor="text1"/>
        </w:rPr>
      </w:pPr>
      <w:r w:rsidRPr="0013370E">
        <w:rPr>
          <w:rFonts w:cs="Arial"/>
          <w:b/>
          <w:color w:val="000000" w:themeColor="text1"/>
        </w:rPr>
        <w:t xml:space="preserve">Pre – requisites for Audience Profile: </w:t>
      </w:r>
      <w:r w:rsidRPr="0013370E">
        <w:rPr>
          <w:rFonts w:eastAsia="Times New Roman" w:cs="Arial"/>
          <w:color w:val="000000" w:themeColor="text1"/>
        </w:rPr>
        <w:t>Basic computer knowledge.</w:t>
      </w:r>
    </w:p>
    <w:bookmarkEnd w:id="0"/>
    <w:p w:rsidR="00E941C6" w:rsidRPr="005D5E67" w:rsidRDefault="00E941C6" w:rsidP="00E941C6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941C6" w:rsidRPr="0013370E" w:rsidRDefault="00E941C6" w:rsidP="00E941C6">
      <w:pPr>
        <w:pStyle w:val="ListParagraph"/>
        <w:numPr>
          <w:ilvl w:val="0"/>
          <w:numId w:val="9"/>
        </w:numPr>
        <w:rPr>
          <w:rFonts w:cs="Arial"/>
          <w:color w:val="000000" w:themeColor="text1"/>
        </w:rPr>
      </w:pPr>
      <w:r w:rsidRPr="0013370E">
        <w:rPr>
          <w:rFonts w:cs="Arial"/>
          <w:b/>
          <w:color w:val="000000" w:themeColor="text1"/>
        </w:rPr>
        <w:t xml:space="preserve">Duration: </w:t>
      </w:r>
      <w:r>
        <w:rPr>
          <w:rFonts w:cs="Arial"/>
          <w:color w:val="000000" w:themeColor="text1"/>
        </w:rPr>
        <w:t xml:space="preserve">15 hours </w:t>
      </w:r>
    </w:p>
    <w:p w:rsidR="00E941C6" w:rsidRPr="005D5E67" w:rsidRDefault="00E941C6" w:rsidP="00E941C6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941C6" w:rsidRPr="007426F2" w:rsidRDefault="00E941C6" w:rsidP="00E941C6">
      <w:pPr>
        <w:pStyle w:val="ListParagraph"/>
        <w:numPr>
          <w:ilvl w:val="0"/>
          <w:numId w:val="9"/>
        </w:numPr>
        <w:rPr>
          <w:rFonts w:cs="Arial"/>
          <w:b/>
          <w:color w:val="000000" w:themeColor="text1"/>
        </w:rPr>
      </w:pPr>
      <w:r w:rsidRPr="0013370E">
        <w:rPr>
          <w:rFonts w:cs="Arial"/>
          <w:b/>
          <w:color w:val="000000" w:themeColor="text1"/>
        </w:rPr>
        <w:t xml:space="preserve">Evaluation Criterion: </w:t>
      </w:r>
      <w:r w:rsidRPr="0013370E">
        <w:rPr>
          <w:rFonts w:cs="Arial"/>
          <w:color w:val="000000" w:themeColor="text1"/>
        </w:rPr>
        <w:t>Evaluation will be b</w:t>
      </w:r>
      <w:r>
        <w:rPr>
          <w:rFonts w:cs="Arial"/>
          <w:color w:val="000000" w:themeColor="text1"/>
        </w:rPr>
        <w:t>ased on online assessments.</w:t>
      </w:r>
      <w:r w:rsidRPr="0013370E">
        <w:rPr>
          <w:rFonts w:cs="Arial"/>
          <w:color w:val="000000" w:themeColor="text1"/>
        </w:rPr>
        <w:t xml:space="preserve"> A participant has to score at least 70% in each assessment.</w:t>
      </w:r>
    </w:p>
    <w:p w:rsidR="00E941C6" w:rsidRPr="007426F2" w:rsidRDefault="00E941C6" w:rsidP="00E941C6">
      <w:pPr>
        <w:pStyle w:val="ListParagraph"/>
        <w:rPr>
          <w:rFonts w:cs="Arial"/>
          <w:b/>
          <w:color w:val="000000" w:themeColor="text1"/>
        </w:rPr>
      </w:pPr>
    </w:p>
    <w:p w:rsidR="00E941C6" w:rsidRPr="007426F2" w:rsidRDefault="00E941C6" w:rsidP="00E941C6">
      <w:pPr>
        <w:pStyle w:val="ListParagraph"/>
        <w:numPr>
          <w:ilvl w:val="0"/>
          <w:numId w:val="9"/>
        </w:numPr>
        <w:rPr>
          <w:rFonts w:cs="Arial"/>
          <w:b/>
          <w:color w:val="000000" w:themeColor="text1"/>
        </w:rPr>
      </w:pPr>
      <w:r w:rsidRPr="007426F2">
        <w:rPr>
          <w:rFonts w:cs="Arial"/>
          <w:b/>
          <w:color w:val="000000" w:themeColor="text1"/>
        </w:rPr>
        <w:t>Session Plan:</w:t>
      </w:r>
      <w:r w:rsidRPr="007426F2">
        <w:rPr>
          <w:rFonts w:cs="Arial"/>
          <w:color w:val="000000" w:themeColor="text1"/>
        </w:rPr>
        <w:t xml:space="preserve"> </w:t>
      </w:r>
    </w:p>
    <w:p w:rsidR="00E941C6" w:rsidRPr="005D5E67" w:rsidRDefault="00E941C6" w:rsidP="00E941C6">
      <w:pPr>
        <w:pStyle w:val="ListParagraph"/>
        <w:jc w:val="center"/>
        <w:rPr>
          <w:rFonts w:cs="Arial"/>
          <w:color w:val="000000" w:themeColor="text1"/>
        </w:rPr>
      </w:pPr>
    </w:p>
    <w:tbl>
      <w:tblPr>
        <w:tblStyle w:val="Myschedule"/>
        <w:tblpPr w:leftFromText="180" w:rightFromText="180" w:vertAnchor="text" w:tblpXSpec="center" w:tblpY="1"/>
        <w:tblW w:w="8180" w:type="dxa"/>
        <w:tblLook w:val="04A0" w:firstRow="1" w:lastRow="0" w:firstColumn="1" w:lastColumn="0" w:noHBand="0" w:noVBand="1"/>
      </w:tblPr>
      <w:tblGrid>
        <w:gridCol w:w="1340"/>
        <w:gridCol w:w="4950"/>
        <w:gridCol w:w="1890"/>
      </w:tblGrid>
      <w:tr w:rsidR="00E941C6" w:rsidRPr="005D5E67" w:rsidTr="00DC1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0" w:type="dxa"/>
            <w:gridSpan w:val="3"/>
            <w:noWrap/>
            <w:hideMark/>
          </w:tcPr>
          <w:p w:rsidR="00E941C6" w:rsidRPr="00385845" w:rsidRDefault="00E941C6" w:rsidP="00DC11DD">
            <w:pPr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385845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Schedule</w:t>
            </w:r>
          </w:p>
        </w:tc>
      </w:tr>
      <w:tr w:rsidR="00E941C6" w:rsidRPr="005D5E67" w:rsidTr="00DC11D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E941C6" w:rsidRPr="005D5E67" w:rsidRDefault="00E941C6" w:rsidP="00DC11D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Sr. No</w:t>
            </w:r>
          </w:p>
        </w:tc>
        <w:tc>
          <w:tcPr>
            <w:tcW w:w="4950" w:type="dxa"/>
            <w:noWrap/>
            <w:hideMark/>
          </w:tcPr>
          <w:p w:rsidR="00E941C6" w:rsidRPr="005D5E67" w:rsidRDefault="00E941C6" w:rsidP="00D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1890" w:type="dxa"/>
            <w:noWrap/>
            <w:hideMark/>
          </w:tcPr>
          <w:p w:rsidR="00E941C6" w:rsidRPr="005D5E67" w:rsidRDefault="00E941C6" w:rsidP="00D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Duration (In Hours</w:t>
            </w: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</w:tr>
      <w:tr w:rsidR="00E941C6" w:rsidRPr="005D5E67" w:rsidTr="00DC11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E941C6" w:rsidRPr="005D5E67" w:rsidRDefault="00E941C6" w:rsidP="00DC11D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950" w:type="dxa"/>
            <w:noWrap/>
          </w:tcPr>
          <w:p w:rsidR="00E941C6" w:rsidRDefault="00E941C6" w:rsidP="00DC11DD">
            <w:pPr>
              <w:pStyle w:val="Defaul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>Testing Concepts</w:t>
            </w:r>
          </w:p>
        </w:tc>
        <w:tc>
          <w:tcPr>
            <w:tcW w:w="1890" w:type="dxa"/>
            <w:noWrap/>
          </w:tcPr>
          <w:p w:rsidR="00E941C6" w:rsidRPr="005D5E67" w:rsidRDefault="00E941C6" w:rsidP="00D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E941C6" w:rsidRPr="005D5E67" w:rsidTr="00DC11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E941C6" w:rsidRPr="005D5E67" w:rsidRDefault="00E941C6" w:rsidP="00DC11D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950" w:type="dxa"/>
            <w:noWrap/>
          </w:tcPr>
          <w:p w:rsidR="00E941C6" w:rsidRDefault="00E941C6" w:rsidP="00DC11DD">
            <w:pPr>
              <w:pStyle w:val="Defaul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>Levels of Testing</w:t>
            </w:r>
          </w:p>
        </w:tc>
        <w:tc>
          <w:tcPr>
            <w:tcW w:w="1890" w:type="dxa"/>
            <w:noWrap/>
          </w:tcPr>
          <w:p w:rsidR="00E941C6" w:rsidRPr="005D5E67" w:rsidRDefault="00E941C6" w:rsidP="00D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E941C6" w:rsidRPr="005D5E67" w:rsidTr="00DC11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E941C6" w:rsidRPr="005D5E67" w:rsidRDefault="00E941C6" w:rsidP="00DC11D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950" w:type="dxa"/>
            <w:noWrap/>
          </w:tcPr>
          <w:p w:rsidR="00E941C6" w:rsidRPr="005D5E67" w:rsidRDefault="00E941C6" w:rsidP="00DC11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Test case writing</w:t>
            </w:r>
          </w:p>
        </w:tc>
        <w:tc>
          <w:tcPr>
            <w:tcW w:w="1890" w:type="dxa"/>
            <w:noWrap/>
          </w:tcPr>
          <w:p w:rsidR="00E941C6" w:rsidRPr="005D5E67" w:rsidRDefault="00E941C6" w:rsidP="00D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E941C6" w:rsidRPr="005D5E67" w:rsidTr="00DC11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E941C6" w:rsidRPr="005D5E67" w:rsidRDefault="00E941C6" w:rsidP="00DC11D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950" w:type="dxa"/>
            <w:noWrap/>
          </w:tcPr>
          <w:p w:rsidR="00E941C6" w:rsidRDefault="00E941C6" w:rsidP="00DC11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A86525">
              <w:rPr>
                <w:rFonts w:asciiTheme="minorHAnsi" w:hAnsiTheme="minorHAnsi"/>
                <w:bCs/>
                <w:sz w:val="22"/>
                <w:szCs w:val="22"/>
              </w:rPr>
              <w:t>STLC Phases</w:t>
            </w:r>
          </w:p>
        </w:tc>
        <w:tc>
          <w:tcPr>
            <w:tcW w:w="1890" w:type="dxa"/>
            <w:noWrap/>
          </w:tcPr>
          <w:p w:rsidR="00E941C6" w:rsidRDefault="00E941C6" w:rsidP="00D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E941C6" w:rsidRPr="005D5E67" w:rsidTr="00DC11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E941C6" w:rsidRPr="005D5E67" w:rsidRDefault="00E941C6" w:rsidP="00DC11D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950" w:type="dxa"/>
            <w:noWrap/>
          </w:tcPr>
          <w:p w:rsidR="00E941C6" w:rsidRPr="005D5E67" w:rsidRDefault="00E941C6" w:rsidP="00DC11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86525">
              <w:rPr>
                <w:rFonts w:asciiTheme="minorHAnsi" w:hAnsiTheme="minorHAnsi"/>
                <w:bCs/>
                <w:sz w:val="22"/>
                <w:szCs w:val="22"/>
              </w:rPr>
              <w:t>Deliverables</w:t>
            </w:r>
          </w:p>
        </w:tc>
        <w:tc>
          <w:tcPr>
            <w:tcW w:w="1890" w:type="dxa"/>
            <w:noWrap/>
          </w:tcPr>
          <w:p w:rsidR="00E941C6" w:rsidRPr="005D5E67" w:rsidRDefault="00E941C6" w:rsidP="00D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E941C6" w:rsidRPr="005D5E67" w:rsidTr="00DC11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E941C6" w:rsidRPr="005D5E67" w:rsidRDefault="00E941C6" w:rsidP="00DC11D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950" w:type="dxa"/>
            <w:noWrap/>
          </w:tcPr>
          <w:p w:rsidR="00E941C6" w:rsidRDefault="00E941C6" w:rsidP="00DC11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86525">
              <w:rPr>
                <w:rFonts w:asciiTheme="minorHAnsi" w:hAnsiTheme="minorHAnsi"/>
                <w:color w:val="000000"/>
                <w:sz w:val="22"/>
                <w:szCs w:val="22"/>
              </w:rPr>
              <w:t>RTM, Defect Life Cycle</w:t>
            </w:r>
          </w:p>
        </w:tc>
        <w:tc>
          <w:tcPr>
            <w:tcW w:w="1890" w:type="dxa"/>
            <w:noWrap/>
          </w:tcPr>
          <w:p w:rsidR="00E941C6" w:rsidRDefault="00E941C6" w:rsidP="00D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E941C6" w:rsidRPr="005D5E67" w:rsidTr="00DC11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E941C6" w:rsidRDefault="00E941C6" w:rsidP="00DC11D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950" w:type="dxa"/>
            <w:noWrap/>
          </w:tcPr>
          <w:p w:rsidR="00E941C6" w:rsidRDefault="00E941C6" w:rsidP="00DC11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A86525">
              <w:rPr>
                <w:rFonts w:asciiTheme="minorHAnsi" w:hAnsiTheme="minorHAnsi"/>
                <w:bCs/>
                <w:sz w:val="22"/>
                <w:szCs w:val="22"/>
              </w:rPr>
              <w:t>Defect Reports</w:t>
            </w:r>
          </w:p>
        </w:tc>
        <w:tc>
          <w:tcPr>
            <w:tcW w:w="1890" w:type="dxa"/>
            <w:noWrap/>
          </w:tcPr>
          <w:p w:rsidR="00E941C6" w:rsidRDefault="00E941C6" w:rsidP="00D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E941C6" w:rsidRPr="005D5E67" w:rsidTr="00DC11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E941C6" w:rsidRDefault="00E941C6" w:rsidP="00DC11D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950" w:type="dxa"/>
            <w:noWrap/>
          </w:tcPr>
          <w:p w:rsidR="00E941C6" w:rsidRDefault="00E941C6" w:rsidP="00DC11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A86525">
              <w:rPr>
                <w:rFonts w:asciiTheme="minorHAnsi" w:hAnsiTheme="minorHAnsi"/>
                <w:bCs/>
                <w:sz w:val="22"/>
                <w:szCs w:val="22"/>
              </w:rPr>
              <w:t>Other Types of testing</w:t>
            </w:r>
          </w:p>
        </w:tc>
        <w:tc>
          <w:tcPr>
            <w:tcW w:w="1890" w:type="dxa"/>
            <w:noWrap/>
          </w:tcPr>
          <w:p w:rsidR="00E941C6" w:rsidRDefault="00E941C6" w:rsidP="00D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E941C6" w:rsidRPr="005D5E67" w:rsidTr="00DC11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E941C6" w:rsidRDefault="00E941C6" w:rsidP="00DC11D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950" w:type="dxa"/>
            <w:noWrap/>
          </w:tcPr>
          <w:p w:rsidR="00E941C6" w:rsidRDefault="00E941C6" w:rsidP="00DC11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A86525">
              <w:rPr>
                <w:rFonts w:asciiTheme="minorHAnsi" w:hAnsiTheme="minorHAnsi"/>
                <w:bCs/>
                <w:sz w:val="22"/>
                <w:szCs w:val="22"/>
              </w:rPr>
              <w:t>ISTQB Principles of Testing</w:t>
            </w:r>
          </w:p>
        </w:tc>
        <w:tc>
          <w:tcPr>
            <w:tcW w:w="1890" w:type="dxa"/>
            <w:noWrap/>
          </w:tcPr>
          <w:p w:rsidR="00E941C6" w:rsidRDefault="00E941C6" w:rsidP="00D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E941C6" w:rsidRPr="005D5E67" w:rsidTr="00DC11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E941C6" w:rsidRDefault="00E941C6" w:rsidP="00DC11D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950" w:type="dxa"/>
            <w:noWrap/>
          </w:tcPr>
          <w:p w:rsidR="00E941C6" w:rsidRDefault="00E941C6" w:rsidP="00DC11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A86525">
              <w:rPr>
                <w:rFonts w:asciiTheme="minorHAnsi" w:hAnsiTheme="minorHAnsi"/>
                <w:bCs/>
                <w:sz w:val="22"/>
                <w:szCs w:val="22"/>
              </w:rPr>
              <w:t>Hands-on</w:t>
            </w:r>
          </w:p>
        </w:tc>
        <w:tc>
          <w:tcPr>
            <w:tcW w:w="1890" w:type="dxa"/>
            <w:noWrap/>
          </w:tcPr>
          <w:p w:rsidR="00E941C6" w:rsidRDefault="00E941C6" w:rsidP="00D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</w:tr>
      <w:tr w:rsidR="00E941C6" w:rsidRPr="005D5E67" w:rsidTr="00DC11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E941C6" w:rsidRDefault="00E941C6" w:rsidP="00DC11D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noWrap/>
          </w:tcPr>
          <w:p w:rsidR="00E941C6" w:rsidRPr="00385845" w:rsidRDefault="00E941C6" w:rsidP="00D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85845">
              <w:rPr>
                <w:rFonts w:asciiTheme="minorHAnsi" w:hAnsiTheme="minorHAnsi"/>
                <w:b/>
                <w:bCs/>
                <w:sz w:val="22"/>
                <w:szCs w:val="22"/>
              </w:rPr>
              <w:t>Total Training Duration</w:t>
            </w:r>
          </w:p>
        </w:tc>
        <w:tc>
          <w:tcPr>
            <w:tcW w:w="1890" w:type="dxa"/>
            <w:noWrap/>
          </w:tcPr>
          <w:p w:rsidR="00E941C6" w:rsidRPr="00385845" w:rsidRDefault="00E941C6" w:rsidP="00D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15</w:t>
            </w:r>
          </w:p>
        </w:tc>
      </w:tr>
    </w:tbl>
    <w:p w:rsidR="00E941C6" w:rsidRPr="0013370E" w:rsidRDefault="00E941C6" w:rsidP="00E941C6">
      <w:pPr>
        <w:pStyle w:val="ListParagraph"/>
        <w:numPr>
          <w:ilvl w:val="0"/>
          <w:numId w:val="9"/>
        </w:numPr>
        <w:rPr>
          <w:rFonts w:cs="Arial"/>
          <w:b/>
          <w:color w:val="000000" w:themeColor="text1"/>
        </w:rPr>
      </w:pPr>
    </w:p>
    <w:p w:rsidR="00E941C6" w:rsidRPr="005D5E67" w:rsidRDefault="00E941C6" w:rsidP="00E941C6">
      <w:pPr>
        <w:ind w:left="720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941C6" w:rsidRPr="005D5E67" w:rsidRDefault="00E941C6" w:rsidP="00E941C6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941C6" w:rsidRDefault="00E941C6" w:rsidP="00E941C6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941C6" w:rsidRDefault="00E941C6" w:rsidP="00E941C6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055C2F"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  <w:t>Note:</w:t>
      </w:r>
      <w:r w:rsidRPr="001D39E8"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t xml:space="preserve"> The flow of the topics can be interchanged and session </w:t>
      </w:r>
      <w:proofErr w:type="gramStart"/>
      <w:r w:rsidRPr="001D39E8"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t>can be spread</w:t>
      </w:r>
      <w:proofErr w:type="gramEnd"/>
      <w:r w:rsidRPr="001D39E8"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t xml:space="preserve"> across various days based on business need/ trainer discretion. No approvals required for the same.</w:t>
      </w:r>
      <w:r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t xml:space="preserve">  </w:t>
      </w:r>
    </w:p>
    <w:sectPr w:rsidR="00E941C6" w:rsidSect="001966F8">
      <w:headerReference w:type="default" r:id="rId12"/>
      <w:footerReference w:type="even" r:id="rId13"/>
      <w:footerReference w:type="default" r:id="rId14"/>
      <w:footerReference w:type="first" r:id="rId15"/>
      <w:type w:val="continuous"/>
      <w:pgSz w:w="12240" w:h="15840" w:code="1"/>
      <w:pgMar w:top="1440" w:right="900" w:bottom="144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413" w:rsidRDefault="00814413">
      <w:r>
        <w:separator/>
      </w:r>
    </w:p>
  </w:endnote>
  <w:endnote w:type="continuationSeparator" w:id="0">
    <w:p w:rsidR="00814413" w:rsidRDefault="00814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E52C6F" w:rsidRPr="001966F8" w:rsidTr="00A53B7E">
      <w:trPr>
        <w:trHeight w:val="128"/>
      </w:trPr>
      <w:tc>
        <w:tcPr>
          <w:tcW w:w="2988" w:type="dxa"/>
        </w:tcPr>
        <w:p w:rsidR="00E52C6F" w:rsidRPr="001966F8" w:rsidRDefault="00E52C6F" w:rsidP="00E52C6F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E52C6F" w:rsidRPr="001966F8" w:rsidRDefault="00E52C6F" w:rsidP="00E52C6F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E52C6F" w:rsidRPr="001966F8" w:rsidRDefault="00E52C6F" w:rsidP="00E52C6F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F13EA2">
            <w:rPr>
              <w:rFonts w:ascii="Times New Roman" w:hAnsi="Times New Roman"/>
              <w:noProof/>
              <w:szCs w:val="16"/>
            </w:rPr>
            <w:t>4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F13EA2">
            <w:rPr>
              <w:rFonts w:ascii="Times New Roman" w:hAnsi="Times New Roman"/>
              <w:noProof/>
              <w:szCs w:val="16"/>
            </w:rPr>
            <w:t>4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413" w:rsidRDefault="00814413">
      <w:r>
        <w:separator/>
      </w:r>
    </w:p>
  </w:footnote>
  <w:footnote w:type="continuationSeparator" w:id="0">
    <w:p w:rsidR="00814413" w:rsidRDefault="00814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E52C6F" w:rsidRPr="006A67B6" w:rsidTr="00A53B7E">
      <w:trPr>
        <w:trHeight w:hRule="exact" w:val="550"/>
      </w:trPr>
      <w:tc>
        <w:tcPr>
          <w:tcW w:w="3528" w:type="dxa"/>
          <w:vAlign w:val="center"/>
        </w:tcPr>
        <w:p w:rsidR="00E52C6F" w:rsidRPr="006A67B6" w:rsidRDefault="00E52C6F" w:rsidP="00E52C6F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E52C6F" w:rsidRPr="002D6519" w:rsidRDefault="00E52C6F" w:rsidP="00E52C6F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>Template for Training Course Sheet</w:t>
          </w:r>
        </w:p>
      </w:tc>
      <w:tc>
        <w:tcPr>
          <w:tcW w:w="3370" w:type="dxa"/>
          <w:vAlign w:val="center"/>
        </w:tcPr>
        <w:p w:rsidR="00E52C6F" w:rsidRPr="006A67B6" w:rsidRDefault="00E52C6F" w:rsidP="00E52C6F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AC498DA" wp14:editId="0328946D">
                <wp:extent cx="1314450" cy="40163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915D6"/>
    <w:multiLevelType w:val="hybridMultilevel"/>
    <w:tmpl w:val="C91CB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A2B0A"/>
    <w:multiLevelType w:val="hybridMultilevel"/>
    <w:tmpl w:val="958E0D5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A5C4B"/>
    <w:multiLevelType w:val="hybridMultilevel"/>
    <w:tmpl w:val="5F56D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7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4337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A8"/>
    <w:rsid w:val="000271B3"/>
    <w:rsid w:val="00036759"/>
    <w:rsid w:val="000426EF"/>
    <w:rsid w:val="0005400A"/>
    <w:rsid w:val="00064F26"/>
    <w:rsid w:val="000769A3"/>
    <w:rsid w:val="0008307F"/>
    <w:rsid w:val="000B18F0"/>
    <w:rsid w:val="0010606F"/>
    <w:rsid w:val="001268F3"/>
    <w:rsid w:val="00146E07"/>
    <w:rsid w:val="00157DDF"/>
    <w:rsid w:val="00194DE6"/>
    <w:rsid w:val="001966F8"/>
    <w:rsid w:val="001A68C0"/>
    <w:rsid w:val="001C2932"/>
    <w:rsid w:val="00213127"/>
    <w:rsid w:val="00217B65"/>
    <w:rsid w:val="00222017"/>
    <w:rsid w:val="002342AB"/>
    <w:rsid w:val="00252351"/>
    <w:rsid w:val="0029561B"/>
    <w:rsid w:val="00297FC3"/>
    <w:rsid w:val="002B3571"/>
    <w:rsid w:val="002B69D2"/>
    <w:rsid w:val="002D0DAC"/>
    <w:rsid w:val="003162E5"/>
    <w:rsid w:val="003201A1"/>
    <w:rsid w:val="00343C4E"/>
    <w:rsid w:val="00347824"/>
    <w:rsid w:val="00350B21"/>
    <w:rsid w:val="003705F9"/>
    <w:rsid w:val="00373CA7"/>
    <w:rsid w:val="003A62BE"/>
    <w:rsid w:val="003E41A0"/>
    <w:rsid w:val="00403FB6"/>
    <w:rsid w:val="00407842"/>
    <w:rsid w:val="004137F1"/>
    <w:rsid w:val="004256F6"/>
    <w:rsid w:val="00426B7B"/>
    <w:rsid w:val="0043527F"/>
    <w:rsid w:val="00450E21"/>
    <w:rsid w:val="00454BC1"/>
    <w:rsid w:val="004562E1"/>
    <w:rsid w:val="00470931"/>
    <w:rsid w:val="00474567"/>
    <w:rsid w:val="00484C1A"/>
    <w:rsid w:val="004C4FBA"/>
    <w:rsid w:val="004D1DFE"/>
    <w:rsid w:val="004D3B5E"/>
    <w:rsid w:val="0053447C"/>
    <w:rsid w:val="005521B0"/>
    <w:rsid w:val="00556194"/>
    <w:rsid w:val="00585060"/>
    <w:rsid w:val="005866A8"/>
    <w:rsid w:val="0059782A"/>
    <w:rsid w:val="005A5E21"/>
    <w:rsid w:val="005D5E67"/>
    <w:rsid w:val="005F7216"/>
    <w:rsid w:val="0061351E"/>
    <w:rsid w:val="00681DC6"/>
    <w:rsid w:val="0069165A"/>
    <w:rsid w:val="006E6E7C"/>
    <w:rsid w:val="00710269"/>
    <w:rsid w:val="007123AA"/>
    <w:rsid w:val="00712596"/>
    <w:rsid w:val="00725966"/>
    <w:rsid w:val="0073295A"/>
    <w:rsid w:val="00740EC2"/>
    <w:rsid w:val="007631E6"/>
    <w:rsid w:val="007A07B6"/>
    <w:rsid w:val="007B4660"/>
    <w:rsid w:val="007C5B7B"/>
    <w:rsid w:val="007E13C3"/>
    <w:rsid w:val="007E3C41"/>
    <w:rsid w:val="00812E39"/>
    <w:rsid w:val="00814413"/>
    <w:rsid w:val="00822D1A"/>
    <w:rsid w:val="00831B77"/>
    <w:rsid w:val="00835403"/>
    <w:rsid w:val="008377AE"/>
    <w:rsid w:val="008456B4"/>
    <w:rsid w:val="00874865"/>
    <w:rsid w:val="008834DC"/>
    <w:rsid w:val="0088403C"/>
    <w:rsid w:val="00895575"/>
    <w:rsid w:val="008A1185"/>
    <w:rsid w:val="008A23F8"/>
    <w:rsid w:val="008A2F7C"/>
    <w:rsid w:val="008B2D8F"/>
    <w:rsid w:val="008D60C5"/>
    <w:rsid w:val="00913BEA"/>
    <w:rsid w:val="00941120"/>
    <w:rsid w:val="0097259A"/>
    <w:rsid w:val="00985FD8"/>
    <w:rsid w:val="009928CD"/>
    <w:rsid w:val="009A3581"/>
    <w:rsid w:val="009F371B"/>
    <w:rsid w:val="00A0607D"/>
    <w:rsid w:val="00A1612D"/>
    <w:rsid w:val="00A163B5"/>
    <w:rsid w:val="00A320EF"/>
    <w:rsid w:val="00A452A3"/>
    <w:rsid w:val="00A453F1"/>
    <w:rsid w:val="00A66916"/>
    <w:rsid w:val="00A84182"/>
    <w:rsid w:val="00A93169"/>
    <w:rsid w:val="00A93D19"/>
    <w:rsid w:val="00AA1AE3"/>
    <w:rsid w:val="00AB7B7D"/>
    <w:rsid w:val="00AC4AEB"/>
    <w:rsid w:val="00AD09CE"/>
    <w:rsid w:val="00AD6A49"/>
    <w:rsid w:val="00AE2F54"/>
    <w:rsid w:val="00AF47EF"/>
    <w:rsid w:val="00B10A26"/>
    <w:rsid w:val="00B37339"/>
    <w:rsid w:val="00B41A81"/>
    <w:rsid w:val="00B94BDF"/>
    <w:rsid w:val="00B9545D"/>
    <w:rsid w:val="00B95610"/>
    <w:rsid w:val="00B95D3E"/>
    <w:rsid w:val="00BD4A68"/>
    <w:rsid w:val="00BE652A"/>
    <w:rsid w:val="00BE6BBC"/>
    <w:rsid w:val="00C04B47"/>
    <w:rsid w:val="00C506EF"/>
    <w:rsid w:val="00C60E59"/>
    <w:rsid w:val="00CC0766"/>
    <w:rsid w:val="00CC4962"/>
    <w:rsid w:val="00CE57FC"/>
    <w:rsid w:val="00CF30D9"/>
    <w:rsid w:val="00D064CC"/>
    <w:rsid w:val="00D06EA8"/>
    <w:rsid w:val="00D37A39"/>
    <w:rsid w:val="00D45307"/>
    <w:rsid w:val="00D57398"/>
    <w:rsid w:val="00D83B02"/>
    <w:rsid w:val="00DA2F42"/>
    <w:rsid w:val="00DD72E7"/>
    <w:rsid w:val="00DE4F6B"/>
    <w:rsid w:val="00DF2C0D"/>
    <w:rsid w:val="00E06D4F"/>
    <w:rsid w:val="00E0727A"/>
    <w:rsid w:val="00E10FF2"/>
    <w:rsid w:val="00E127BF"/>
    <w:rsid w:val="00E30F99"/>
    <w:rsid w:val="00E408FC"/>
    <w:rsid w:val="00E52C6F"/>
    <w:rsid w:val="00E57D59"/>
    <w:rsid w:val="00E8381D"/>
    <w:rsid w:val="00E87146"/>
    <w:rsid w:val="00E941C6"/>
    <w:rsid w:val="00EC6F2C"/>
    <w:rsid w:val="00EC71EE"/>
    <w:rsid w:val="00ED77CE"/>
    <w:rsid w:val="00EE28B4"/>
    <w:rsid w:val="00EE5FA0"/>
    <w:rsid w:val="00F1263F"/>
    <w:rsid w:val="00F13093"/>
    <w:rsid w:val="00F13185"/>
    <w:rsid w:val="00F13EA2"/>
    <w:rsid w:val="00F27CEA"/>
    <w:rsid w:val="00F27FA9"/>
    <w:rsid w:val="00F41AD0"/>
    <w:rsid w:val="00F43705"/>
    <w:rsid w:val="00F47123"/>
    <w:rsid w:val="00F50F77"/>
    <w:rsid w:val="00F60DE6"/>
    <w:rsid w:val="00F724CE"/>
    <w:rsid w:val="00F7681E"/>
    <w:rsid w:val="00F87633"/>
    <w:rsid w:val="00F90A89"/>
    <w:rsid w:val="00FA5209"/>
    <w:rsid w:val="00FD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>
      <o:colormru v:ext="edit" colors="#194b32,#e13219"/>
    </o:shapedefaults>
    <o:shapelayout v:ext="edit">
      <o:idmap v:ext="edit" data="1"/>
    </o:shapelayout>
  </w:shapeDefaults>
  <w:decimalSymbol w:val="."/>
  <w:listSeparator w:val=","/>
  <w14:docId w14:val="02BD86D3"/>
  <w15:docId w15:val="{8A40E478-CC7B-4822-8361-74E37A51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739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0018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1351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5307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856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392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0781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4749ec2-ffaa-44fc-9f6b-a53363acd3dd">HQN6EPSXUDWS-692-3095</_dlc_DocId>
    <_dlc_DocIdUrl xmlns="d4749ec2-ffaa-44fc-9f6b-a53363acd3dd">
      <Url>https://syntelligence.syntelinc.com/Functions/Quality/_layouts/15/DocIdRedir.aspx?ID=HQN6EPSXUDWS-692-3095</Url>
      <Description>HQN6EPSXUDWS-692-3095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653072B5FB247870396B41966148E" ma:contentTypeVersion="0" ma:contentTypeDescription="Create a new document." ma:contentTypeScope="" ma:versionID="04cb92c2c6ac6ac43510cd4d11e3c9ec">
  <xsd:schema xmlns:xsd="http://www.w3.org/2001/XMLSchema" xmlns:xs="http://www.w3.org/2001/XMLSchema" xmlns:p="http://schemas.microsoft.com/office/2006/metadata/properties" xmlns:ns2="d4749ec2-ffaa-44fc-9f6b-a53363acd3dd" targetNamespace="http://schemas.microsoft.com/office/2006/metadata/properties" ma:root="true" ma:fieldsID="333c64d27a5bfa435c8d3f8b162edbae" ns2:_="">
    <xsd:import namespace="d4749ec2-ffaa-44fc-9f6b-a53363acd3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49ec2-ffaa-44fc-9f6b-a53363acd3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559DE-7F56-44EF-8162-A9C02E5910D1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d4749ec2-ffaa-44fc-9f6b-a53363acd3dd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14DF152-D555-40A0-88F1-7C31EB8C6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49ec2-ffaa-44fc-9f6b-a53363acd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EC2B6E-2F44-4D3F-8DFF-A41334D6409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B7363DE-5489-4571-893E-4AEB72B779C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1522984-E3B0-467A-A929-D26D4DD02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18</TotalTime>
  <Pages>4</Pages>
  <Words>322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ikadian</dc:creator>
  <cp:lastModifiedBy>Mendonsa, Nisha</cp:lastModifiedBy>
  <cp:revision>6</cp:revision>
  <dcterms:created xsi:type="dcterms:W3CDTF">2019-03-06T12:55:00Z</dcterms:created>
  <dcterms:modified xsi:type="dcterms:W3CDTF">2019-03-07T12:30:00Z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0x010100780653072B5FB247870396B41966148E</vt:lpwstr>
  </property>
  <property fmtid="{D5CDD505-2E9C-101B-9397-08002B2CF9AE}" pid="3" name="_dlc_DocIdItemGuid">
    <vt:lpwstr>5efc341b-122a-477c-aaa0-b4ac93386767</vt:lpwstr>
  </property>
</Properties>
</file>